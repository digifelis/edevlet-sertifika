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E36" w:rsidRPr="003F36E1" w:rsidRDefault="00866A11" w:rsidP="003F7405">
      <w:pPr>
        <w:pStyle w:val="Altyaz"/>
      </w:pPr>
      <w:r>
        <w:t>${kurumadI}</w:t>
      </w:r>
    </w:p>
    <w:p w:rsidR="00500E36" w:rsidRPr="00637172" w:rsidRDefault="00D400BB" w:rsidP="00096C2F">
      <w:sdt>
        <w:sdtPr>
          <w:alias w:val="Bu belgeye göre:"/>
          <w:tag w:val="Bu belgeye göre:"/>
          <w:id w:val="-59648090"/>
          <w:placeholder>
            <w:docPart w:val="53C8DE089FEE45839F13E99CC9413488"/>
          </w:placeholder>
          <w:temporary/>
          <w:showingPlcHdr/>
          <w15:appearance w15:val="hidden"/>
        </w:sdtPr>
        <w:sdtEndPr/>
        <w:sdtContent>
          <w:r w:rsidR="00500E36" w:rsidRPr="00096C2F">
            <w:t>BU BELGEYE GÖRE</w:t>
          </w:r>
        </w:sdtContent>
      </w:sdt>
      <w:bookmarkStart w:id="0" w:name="_GoBack"/>
      <w:bookmarkEnd w:id="0"/>
    </w:p>
    <w:p w:rsidR="00500E36" w:rsidRDefault="00866A11" w:rsidP="00637172">
      <w:pPr>
        <w:pStyle w:val="KonuBal"/>
      </w:pPr>
      <w:r>
        <w:t>${ogrencıadı} $</w:t>
      </w:r>
      <w:r w:rsidR="00196BD8">
        <w:t>{</w:t>
      </w:r>
      <w:r>
        <w:t>ogrencısoyadı}</w:t>
      </w:r>
    </w:p>
    <w:p w:rsidR="00500E36" w:rsidRDefault="00750B50" w:rsidP="00A91699">
      <w:r>
        <w:t>SÜREKLİ EĞİTİM MERKEZİ UYGULAMA VE ARAŞTIRMA MERKEZİ</w:t>
      </w:r>
      <w:r>
        <w:br/>
        <w:t>taraf</w:t>
      </w:r>
      <w:r w:rsidR="001636B5">
        <w:t>ından gerçekleştirilen 60 saat</w:t>
      </w:r>
      <w:r w:rsidR="001636B5">
        <w:br/>
      </w:r>
      <w:r w:rsidR="00EC5C39">
        <w:t>${</w:t>
      </w:r>
      <w:proofErr w:type="spellStart"/>
      <w:r w:rsidR="00EC5C39">
        <w:t>kursAdi</w:t>
      </w:r>
      <w:proofErr w:type="spellEnd"/>
      <w:r w:rsidR="00EC5C39">
        <w:t>}</w:t>
      </w:r>
      <w:r w:rsidR="001636B5">
        <w:t xml:space="preserve"> kursunu</w:t>
      </w:r>
      <w:r>
        <w:br/>
        <w:t>tamamlayarak bu belgeye hak kazanmıştır.</w:t>
      </w:r>
      <w:r w:rsidR="002E332F" w:rsidRPr="002E332F">
        <w:rPr>
          <w:color w:val="auto"/>
        </w:rPr>
        <w:t xml:space="preserve"> </w:t>
      </w:r>
    </w:p>
    <w:p w:rsidR="00500E36" w:rsidRDefault="004767B2" w:rsidP="00750B50">
      <w:pPr>
        <w:ind w:left="-1701"/>
        <w:jc w:val="left"/>
      </w:pP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3968115</wp:posOffset>
                </wp:positionH>
                <wp:positionV relativeFrom="paragraph">
                  <wp:posOffset>63500</wp:posOffset>
                </wp:positionV>
                <wp:extent cx="2360930" cy="922655"/>
                <wp:effectExtent l="0" t="0" r="1270" b="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22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7B2" w:rsidRPr="004767B2" w:rsidRDefault="004767B2">
                            <w:pPr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4767B2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Merkez Müdürü</w:t>
                            </w:r>
                          </w:p>
                          <w:p w:rsidR="004767B2" w:rsidRPr="004767B2" w:rsidRDefault="0009339B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Mansur BEŞTAŞ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312.45pt;margin-top:5pt;width:185.9pt;height:72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" stroked="f">
                <v:textbox>
                  <w:txbxContent>
                    <w:p w:rsidR="004767B2" w:rsidRPr="004767B2" w:rsidRDefault="004767B2">
                      <w:pPr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4767B2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Merkez Müdürü</w:t>
                      </w:r>
                    </w:p>
                    <w:p w:rsidR="004767B2" w:rsidRPr="004767B2" w:rsidRDefault="0009339B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Mansur BEŞTAŞ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50B50">
        <w:t xml:space="preserve">BARKOD NO:  </w:t>
      </w:r>
      <w:r w:rsidR="00EC5C39">
        <w:t>${</w:t>
      </w:r>
      <w:proofErr w:type="spellStart"/>
      <w:r w:rsidR="00EC5C39">
        <w:t>sertifikaNo</w:t>
      </w:r>
      <w:proofErr w:type="spellEnd"/>
      <w:r w:rsidR="00EC5C39">
        <w:t>}</w:t>
      </w:r>
    </w:p>
    <w:p w:rsidR="00750B50" w:rsidRDefault="00750B50" w:rsidP="00750B50">
      <w:pPr>
        <w:ind w:left="-1701"/>
        <w:jc w:val="left"/>
      </w:pPr>
      <w:r>
        <w:t xml:space="preserve">KİMLİK NO: </w:t>
      </w:r>
      <w:r w:rsidR="00EC5C39">
        <w:t>${</w:t>
      </w:r>
      <w:proofErr w:type="spellStart"/>
      <w:r w:rsidR="00EC5C39">
        <w:t>tcKimlikNo</w:t>
      </w:r>
      <w:proofErr w:type="spellEnd"/>
      <w:r w:rsidR="00EC5C39">
        <w:t>}</w:t>
      </w:r>
    </w:p>
    <w:p w:rsidR="00750B50" w:rsidRDefault="00393020" w:rsidP="004767B2">
      <w:pPr>
        <w:ind w:left="-1701"/>
        <w:jc w:val="right"/>
      </w:pP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32F341" wp14:editId="45AAC20E">
                <wp:simplePos x="0" y="0"/>
                <wp:positionH relativeFrom="column">
                  <wp:posOffset>4662805</wp:posOffset>
                </wp:positionH>
                <wp:positionV relativeFrom="paragraph">
                  <wp:posOffset>78740</wp:posOffset>
                </wp:positionV>
                <wp:extent cx="1224915" cy="991870"/>
                <wp:effectExtent l="0" t="0" r="0" b="0"/>
                <wp:wrapSquare wrapText="bothSides"/>
                <wp:docPr id="2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915" cy="991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7B2" w:rsidRPr="004767B2" w:rsidRDefault="00393020" w:rsidP="004767B2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${foto}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2F34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7.15pt;margin-top:6.2pt;width:96.45pt;height:78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" stroked="f">
                <v:textbox>
                  <w:txbxContent>
                    <w:p w:rsidR="004767B2" w:rsidRPr="004767B2" w:rsidRDefault="00393020" w:rsidP="004767B2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color w:val="auto"/>
                        </w:rPr>
                        <w:t>${foto}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67B2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35BE174" wp14:editId="16E4F1CA">
                <wp:simplePos x="0" y="0"/>
                <wp:positionH relativeFrom="column">
                  <wp:posOffset>-1285336</wp:posOffset>
                </wp:positionH>
                <wp:positionV relativeFrom="paragraph">
                  <wp:posOffset>792827</wp:posOffset>
                </wp:positionV>
                <wp:extent cx="6262370" cy="620012"/>
                <wp:effectExtent l="0" t="0" r="5080" b="8890"/>
                <wp:wrapSquare wrapText="bothSides"/>
                <wp:docPr id="2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2370" cy="620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7B2" w:rsidRPr="004767B2" w:rsidRDefault="004767B2" w:rsidP="004767B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lang w:eastAsia="tr-TR"/>
                              </w:rPr>
                              <w:t>“</w:t>
                            </w:r>
                            <w:r w:rsidRPr="004767B2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lang w:eastAsia="tr-TR"/>
                              </w:rPr>
                              <w:t xml:space="preserve">Bu belgenin doğruluğu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lang w:eastAsia="tr-TR"/>
                              </w:rPr>
                              <w:br/>
                            </w:r>
                            <w:hyperlink r:id="rId8" w:history="1">
                              <w:r w:rsidRPr="004767B2">
                                <w:rPr>
                                  <w:rStyle w:val="Kpr"/>
                                  <w:rFonts w:ascii="Times New Roman" w:hAnsi="Times New Roman" w:cs="Times New Roman"/>
                                  <w:noProof/>
                                  <w:sz w:val="16"/>
                                  <w:lang w:eastAsia="tr-TR"/>
                                </w:rPr>
                                <w:t>http://www.turkiye.gov.tr/belge-dogrulama</w:t>
                              </w:r>
                            </w:hyperlink>
                            <w:r w:rsidRPr="004767B2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lang w:eastAsia="tr-TR"/>
                              </w:rPr>
                              <w:br/>
                              <w:t xml:space="preserve">adresinden ve mobil cihazlarınıza yükleyeceğiniz e-Devlet Kapısı’na ait </w:t>
                            </w:r>
                            <w:r w:rsidR="00CF4833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lang w:eastAsia="tr-TR"/>
                              </w:rPr>
                              <w:br/>
                            </w:r>
                            <w:r w:rsidRPr="004767B2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lang w:eastAsia="tr-TR"/>
                              </w:rPr>
                              <w:t>Barkodlu Belge doğrulama uygulaması vasıtası ile üstteki karekod okutularak kontrol edilebilir.”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E174" id="_x0000_s1028" type="#_x0000_t202" style="position:absolute;left:0;text-align:left;margin-left:-101.2pt;margin-top:62.45pt;width:493.1pt;height:48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" stroked="f">
                <v:textbox>
                  <w:txbxContent>
                    <w:p w:rsidR="004767B2" w:rsidRPr="004767B2" w:rsidRDefault="004767B2" w:rsidP="004767B2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lang w:eastAsia="tr-TR"/>
                        </w:rPr>
                        <w:t>“</w:t>
                      </w:r>
                      <w:r w:rsidRPr="004767B2">
                        <w:rPr>
                          <w:rFonts w:ascii="Times New Roman" w:hAnsi="Times New Roman" w:cs="Times New Roman"/>
                          <w:noProof/>
                          <w:sz w:val="16"/>
                          <w:lang w:eastAsia="tr-TR"/>
                        </w:rPr>
                        <w:t xml:space="preserve">Bu belgenin doğruluğu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lang w:eastAsia="tr-TR"/>
                        </w:rPr>
                        <w:br/>
                      </w:r>
                      <w:hyperlink r:id="rId9" w:history="1">
                        <w:r w:rsidRPr="004767B2">
                          <w:rPr>
                            <w:rStyle w:val="Kpr"/>
                            <w:rFonts w:ascii="Times New Roman" w:hAnsi="Times New Roman" w:cs="Times New Roman"/>
                            <w:noProof/>
                            <w:sz w:val="16"/>
                            <w:lang w:eastAsia="tr-TR"/>
                          </w:rPr>
                          <w:t>http://www.turkiye.gov.tr/belge-dogrulama</w:t>
                        </w:r>
                      </w:hyperlink>
                      <w:r w:rsidRPr="004767B2">
                        <w:rPr>
                          <w:rFonts w:ascii="Times New Roman" w:hAnsi="Times New Roman" w:cs="Times New Roman"/>
                          <w:noProof/>
                          <w:sz w:val="16"/>
                          <w:lang w:eastAsia="tr-TR"/>
                        </w:rPr>
                        <w:br/>
                        <w:t xml:space="preserve">adresinden ve mobil cihazlarınıza yükleyeceğiniz e-Devlet Kapısı’na ait </w:t>
                      </w:r>
                      <w:r w:rsidR="00CF4833">
                        <w:rPr>
                          <w:rFonts w:ascii="Times New Roman" w:hAnsi="Times New Roman" w:cs="Times New Roman"/>
                          <w:noProof/>
                          <w:sz w:val="16"/>
                          <w:lang w:eastAsia="tr-TR"/>
                        </w:rPr>
                        <w:br/>
                      </w:r>
                      <w:r w:rsidRPr="004767B2">
                        <w:rPr>
                          <w:rFonts w:ascii="Times New Roman" w:hAnsi="Times New Roman" w:cs="Times New Roman"/>
                          <w:noProof/>
                          <w:sz w:val="16"/>
                          <w:lang w:eastAsia="tr-TR"/>
                        </w:rPr>
                        <w:t>Barkodlu Belge doğrulama uygulaması vasıtası ile üstteki karekod okutularak kontrol edile</w:t>
                      </w:r>
                      <w:bookmarkStart w:id="1" w:name="_GoBack"/>
                      <w:r w:rsidRPr="004767B2">
                        <w:rPr>
                          <w:rFonts w:ascii="Times New Roman" w:hAnsi="Times New Roman" w:cs="Times New Roman"/>
                          <w:noProof/>
                          <w:sz w:val="16"/>
                          <w:lang w:eastAsia="tr-TR"/>
                        </w:rPr>
                        <w:t>bilir.”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50B50" w:rsidSect="00CB2E66">
      <w:headerReference w:type="default" r:id="rId10"/>
      <w:footerReference w:type="default" r:id="rId11"/>
      <w:headerReference w:type="first" r:id="rId12"/>
      <w:pgSz w:w="16838" w:h="11906" w:orient="landscape" w:code="9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0BB" w:rsidRDefault="00D400BB">
      <w:r>
        <w:separator/>
      </w:r>
    </w:p>
  </w:endnote>
  <w:endnote w:type="continuationSeparator" w:id="0">
    <w:p w:rsidR="00D400BB" w:rsidRDefault="00D40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7F75" w:rsidRDefault="00D47F75" w:rsidP="00D47F75">
        <w:pPr>
          <w:pStyle w:val="Altbilgi"/>
        </w:pPr>
        <w:r>
          <w:rPr>
            <w:lang w:bidi="tr-TR"/>
          </w:rPr>
          <w:fldChar w:fldCharType="begin"/>
        </w:r>
        <w:r>
          <w:rPr>
            <w:lang w:bidi="tr-TR"/>
          </w:rPr>
          <w:instrText xml:space="preserve"> PAGE   \* MERGEFORMAT </w:instrText>
        </w:r>
        <w:r>
          <w:rPr>
            <w:lang w:bidi="tr-TR"/>
          </w:rPr>
          <w:fldChar w:fldCharType="separate"/>
        </w:r>
        <w:r w:rsidR="00866A11">
          <w:rPr>
            <w:noProof/>
            <w:lang w:bidi="tr-TR"/>
          </w:rPr>
          <w:t>2</w:t>
        </w:r>
        <w:r>
          <w:rPr>
            <w:noProof/>
            <w:lang w:bidi="tr-T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0BB" w:rsidRDefault="00D400BB">
      <w:r>
        <w:separator/>
      </w:r>
    </w:p>
  </w:footnote>
  <w:footnote w:type="continuationSeparator" w:id="0">
    <w:p w:rsidR="00D400BB" w:rsidRDefault="00D400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D70" w:rsidRDefault="00D47F75">
    <w:pPr>
      <w:pStyle w:val="stbilgi"/>
    </w:pPr>
    <w:r>
      <w:rPr>
        <w:noProof/>
        <w:lang w:eastAsia="tr-TR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4" name="Resim 24" title="Çizgiler, grafik kenarlığı ve mühür tasarımlı diploma arka plan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esim 1" title="Çizgiler, grafik kenarlığı ve mühür içeren diploma arka planı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F75" w:rsidRDefault="00D47F75">
    <w:pPr>
      <w:pStyle w:val="stbilgi"/>
    </w:pPr>
    <w:r>
      <w:rPr>
        <w:noProof/>
        <w:lang w:eastAsia="tr-TR"/>
      </w:rPr>
      <w:drawing>
        <wp:anchor distT="0" distB="0" distL="114300" distR="114300" simplePos="0" relativeHeight="2516613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posOffset>457200</wp:posOffset>
          </wp:positionV>
          <wp:extent cx="9622800" cy="6652800"/>
          <wp:effectExtent l="0" t="0" r="0" b="0"/>
          <wp:wrapNone/>
          <wp:docPr id="25" name="Resim 25" title="Çizgiler, grafik kenarlığı ve mühür tasarımlı diploma arka planı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esim 1" title="Çizgiler, grafik kenarlığı ve mühür içeren diploma arka planı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22800" cy="665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ListeNumara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ListeNumara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ListeMaddemi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ListeMaddemi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B50"/>
    <w:rsid w:val="00015A24"/>
    <w:rsid w:val="0004165D"/>
    <w:rsid w:val="0005145F"/>
    <w:rsid w:val="00051A41"/>
    <w:rsid w:val="00053FAA"/>
    <w:rsid w:val="0009339B"/>
    <w:rsid w:val="00096C2F"/>
    <w:rsid w:val="00097672"/>
    <w:rsid w:val="000D4F0E"/>
    <w:rsid w:val="001463ED"/>
    <w:rsid w:val="00150073"/>
    <w:rsid w:val="001636B5"/>
    <w:rsid w:val="00196BD8"/>
    <w:rsid w:val="00202090"/>
    <w:rsid w:val="00210583"/>
    <w:rsid w:val="00266D70"/>
    <w:rsid w:val="002730A6"/>
    <w:rsid w:val="00282D75"/>
    <w:rsid w:val="002B0A3C"/>
    <w:rsid w:val="002C7232"/>
    <w:rsid w:val="002D69D3"/>
    <w:rsid w:val="002D7529"/>
    <w:rsid w:val="002E05B8"/>
    <w:rsid w:val="002E332F"/>
    <w:rsid w:val="002F28D6"/>
    <w:rsid w:val="00383A71"/>
    <w:rsid w:val="00393020"/>
    <w:rsid w:val="003C364E"/>
    <w:rsid w:val="003E56A7"/>
    <w:rsid w:val="003F0DBD"/>
    <w:rsid w:val="003F36E1"/>
    <w:rsid w:val="003F7405"/>
    <w:rsid w:val="00437082"/>
    <w:rsid w:val="004411C1"/>
    <w:rsid w:val="0046494F"/>
    <w:rsid w:val="004732CA"/>
    <w:rsid w:val="004767B2"/>
    <w:rsid w:val="004A7938"/>
    <w:rsid w:val="004B3DB5"/>
    <w:rsid w:val="004C5DE1"/>
    <w:rsid w:val="004D3F07"/>
    <w:rsid w:val="00500E36"/>
    <w:rsid w:val="00501DB8"/>
    <w:rsid w:val="00520BAD"/>
    <w:rsid w:val="005253ED"/>
    <w:rsid w:val="005356B1"/>
    <w:rsid w:val="005A0ADE"/>
    <w:rsid w:val="006038C7"/>
    <w:rsid w:val="0061743E"/>
    <w:rsid w:val="00637172"/>
    <w:rsid w:val="00641DB0"/>
    <w:rsid w:val="00662788"/>
    <w:rsid w:val="0068461E"/>
    <w:rsid w:val="0070422D"/>
    <w:rsid w:val="00750B50"/>
    <w:rsid w:val="0078066C"/>
    <w:rsid w:val="007A7E8A"/>
    <w:rsid w:val="007C7E58"/>
    <w:rsid w:val="008344F4"/>
    <w:rsid w:val="00840F79"/>
    <w:rsid w:val="00866A11"/>
    <w:rsid w:val="00872024"/>
    <w:rsid w:val="008773EB"/>
    <w:rsid w:val="00880B48"/>
    <w:rsid w:val="00890EFE"/>
    <w:rsid w:val="0090099F"/>
    <w:rsid w:val="00904A70"/>
    <w:rsid w:val="00905B49"/>
    <w:rsid w:val="00945CB0"/>
    <w:rsid w:val="009A224A"/>
    <w:rsid w:val="009E0F46"/>
    <w:rsid w:val="009E199A"/>
    <w:rsid w:val="009E3962"/>
    <w:rsid w:val="009E708F"/>
    <w:rsid w:val="00A26F77"/>
    <w:rsid w:val="00A91699"/>
    <w:rsid w:val="00AB3836"/>
    <w:rsid w:val="00AC5AB3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BE5EF8"/>
    <w:rsid w:val="00BF7601"/>
    <w:rsid w:val="00C1483A"/>
    <w:rsid w:val="00C16E88"/>
    <w:rsid w:val="00C43412"/>
    <w:rsid w:val="00C840BB"/>
    <w:rsid w:val="00C94BF3"/>
    <w:rsid w:val="00C969A8"/>
    <w:rsid w:val="00CB2E66"/>
    <w:rsid w:val="00CF4833"/>
    <w:rsid w:val="00D400BB"/>
    <w:rsid w:val="00D47F75"/>
    <w:rsid w:val="00D814D7"/>
    <w:rsid w:val="00D861B9"/>
    <w:rsid w:val="00DC101F"/>
    <w:rsid w:val="00DD6241"/>
    <w:rsid w:val="00DE19A6"/>
    <w:rsid w:val="00E15617"/>
    <w:rsid w:val="00E53062"/>
    <w:rsid w:val="00EA142A"/>
    <w:rsid w:val="00EC5C39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11F1438-9B9F-4794-BA93-06127C5CA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tr-TR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412"/>
  </w:style>
  <w:style w:type="paragraph" w:styleId="Balk1">
    <w:name w:val="heading 1"/>
    <w:basedOn w:val="Normal"/>
    <w:link w:val="Balk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Balk2">
    <w:name w:val="heading 2"/>
    <w:basedOn w:val="Normal"/>
    <w:next w:val="Normal"/>
    <w:link w:val="Balk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Balk5">
    <w:name w:val="heading 5"/>
    <w:basedOn w:val="Normal"/>
    <w:next w:val="Normal"/>
    <w:link w:val="Balk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Balk6">
    <w:name w:val="heading 6"/>
    <w:basedOn w:val="Normal"/>
    <w:next w:val="Normal"/>
    <w:link w:val="Balk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Balk7">
    <w:name w:val="heading 7"/>
    <w:basedOn w:val="Normal"/>
    <w:next w:val="Normal"/>
    <w:link w:val="Balk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Balk8">
    <w:name w:val="heading 8"/>
    <w:basedOn w:val="Normal"/>
    <w:next w:val="Normal"/>
    <w:link w:val="Balk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Balk9">
    <w:name w:val="heading 9"/>
    <w:basedOn w:val="Normal"/>
    <w:next w:val="Normal"/>
    <w:link w:val="Balk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table" w:styleId="TabloKlavuzu">
    <w:name w:val="Table Grid"/>
    <w:basedOn w:val="NormalTablo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za">
    <w:name w:val="Signature"/>
    <w:basedOn w:val="Normal"/>
    <w:link w:val="mza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mzaChar">
    <w:name w:val="İmza Char"/>
    <w:basedOn w:val="VarsaylanParagrafYazTipi"/>
    <w:link w:val="mza"/>
    <w:uiPriority w:val="5"/>
    <w:rsid w:val="00500E36"/>
    <w:rPr>
      <w:sz w:val="22"/>
      <w:szCs w:val="20"/>
    </w:rPr>
  </w:style>
  <w:style w:type="paragraph" w:customStyle="1" w:styleId="Mhr">
    <w:name w:val="Mühür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Balk4Char">
    <w:name w:val="Başlık 4 Char"/>
    <w:basedOn w:val="VarsaylanParagrafYazTipi"/>
    <w:link w:val="Balk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stbilgi">
    <w:name w:val="header"/>
    <w:basedOn w:val="Normal"/>
    <w:link w:val="stbilgi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stbilgiChar">
    <w:name w:val="Üstbilgi Char"/>
    <w:basedOn w:val="VarsaylanParagrafYazTipi"/>
    <w:link w:val="stbilgi"/>
    <w:uiPriority w:val="99"/>
    <w:rsid w:val="004411C1"/>
    <w:rPr>
      <w:sz w:val="22"/>
    </w:rPr>
  </w:style>
  <w:style w:type="paragraph" w:styleId="Altbilgi">
    <w:name w:val="footer"/>
    <w:basedOn w:val="Normal"/>
    <w:link w:val="Altbilgi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AltbilgiChar">
    <w:name w:val="Altbilgi Char"/>
    <w:basedOn w:val="VarsaylanParagrafYazTipi"/>
    <w:link w:val="Altbilgi"/>
    <w:uiPriority w:val="99"/>
    <w:rsid w:val="004411C1"/>
    <w:rPr>
      <w:sz w:val="2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Kaynaka">
    <w:name w:val="Bibliography"/>
    <w:basedOn w:val="Normal"/>
    <w:next w:val="Normal"/>
    <w:uiPriority w:val="37"/>
    <w:semiHidden/>
    <w:unhideWhenUsed/>
    <w:rsid w:val="00DD6241"/>
  </w:style>
  <w:style w:type="paragraph" w:styleId="bekMetni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GvdeMetni">
    <w:name w:val="Body Text"/>
    <w:basedOn w:val="Normal"/>
    <w:link w:val="GvdeMetniChar"/>
    <w:uiPriority w:val="99"/>
    <w:semiHidden/>
    <w:unhideWhenUsed/>
    <w:rsid w:val="00DD6241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DD6241"/>
    <w:rPr>
      <w:color w:val="444D26" w:themeColor="text2"/>
      <w:sz w:val="28"/>
      <w:szCs w:val="28"/>
    </w:rPr>
  </w:style>
  <w:style w:type="paragraph" w:styleId="GvdeMetni2">
    <w:name w:val="Body Text 2"/>
    <w:basedOn w:val="Normal"/>
    <w:link w:val="GvdeMetni2Char"/>
    <w:uiPriority w:val="99"/>
    <w:semiHidden/>
    <w:unhideWhenUsed/>
    <w:rsid w:val="00DD6241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DD6241"/>
    <w:rPr>
      <w:color w:val="444D26" w:themeColor="text2"/>
      <w:sz w:val="28"/>
      <w:szCs w:val="28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DD6241"/>
    <w:rPr>
      <w:color w:val="444D26" w:themeColor="text2"/>
      <w:szCs w:val="16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DD6241"/>
    <w:pPr>
      <w:spacing w:after="24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DD6241"/>
    <w:rPr>
      <w:color w:val="444D26" w:themeColor="text2"/>
      <w:sz w:val="28"/>
      <w:szCs w:val="28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DD6241"/>
    <w:pPr>
      <w:spacing w:after="120"/>
      <w:ind w:left="360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DD6241"/>
    <w:rPr>
      <w:color w:val="444D26" w:themeColor="text2"/>
      <w:sz w:val="28"/>
      <w:szCs w:val="28"/>
    </w:rPr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DD6241"/>
    <w:pPr>
      <w:spacing w:after="240"/>
      <w:ind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DD6241"/>
    <w:rPr>
      <w:color w:val="444D26" w:themeColor="text2"/>
      <w:sz w:val="28"/>
      <w:szCs w:val="28"/>
    </w:rPr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DD6241"/>
    <w:rPr>
      <w:color w:val="444D26" w:themeColor="text2"/>
      <w:sz w:val="28"/>
      <w:szCs w:val="28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DD6241"/>
    <w:rPr>
      <w:color w:val="444D26" w:themeColor="text2"/>
      <w:szCs w:val="16"/>
    </w:rPr>
  </w:style>
  <w:style w:type="character" w:styleId="KitapBal">
    <w:name w:val="Book Title"/>
    <w:basedOn w:val="VarsaylanParagrafYazTipi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Kapan">
    <w:name w:val="Closing"/>
    <w:basedOn w:val="Normal"/>
    <w:link w:val="Kapan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KapanChar">
    <w:name w:val="Kapanış Char"/>
    <w:basedOn w:val="VarsaylanParagrafYazTipi"/>
    <w:link w:val="Kapan"/>
    <w:uiPriority w:val="99"/>
    <w:semiHidden/>
    <w:rsid w:val="00DD6241"/>
    <w:rPr>
      <w:color w:val="444D26" w:themeColor="text2"/>
      <w:sz w:val="28"/>
      <w:szCs w:val="28"/>
    </w:rPr>
  </w:style>
  <w:style w:type="table" w:styleId="RenkliKlavuz">
    <w:name w:val="Colorful Grid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RenkliKlavuz-Vurgu2">
    <w:name w:val="Colorful Grid Accent 2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RenkliKlavuz-Vurgu3">
    <w:name w:val="Colorful Grid Accent 3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RenkliKlavuz-Vurgu4">
    <w:name w:val="Colorful Grid Accent 4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RenkliKlavuz-Vurgu5">
    <w:name w:val="Colorful Grid Accent 5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RenkliKlavuz-Vurgu6">
    <w:name w:val="Colorful Grid Accent 6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RenkliListe">
    <w:name w:val="Colorful List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RenkliListe-Vurgu2">
    <w:name w:val="Colorful List Accent 2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RenkliListe-Vurgu3">
    <w:name w:val="Colorful List Accent 3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RenkliListe-Vurgu4">
    <w:name w:val="Colorful List Accent 4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RenkliListe-Vurgu5">
    <w:name w:val="Colorful List Accent 5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RenkliListe-Vurgu6">
    <w:name w:val="Colorful List Accent 6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RenkliGlgeleme">
    <w:name w:val="Colorful Shading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klamaBavurusu">
    <w:name w:val="annotation reference"/>
    <w:basedOn w:val="VarsaylanParagrafYazTipi"/>
    <w:uiPriority w:val="99"/>
    <w:semiHidden/>
    <w:unhideWhenUsed/>
    <w:rsid w:val="00DD6241"/>
    <w:rPr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DD6241"/>
    <w:rPr>
      <w:color w:val="444D26" w:themeColor="text2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DD6241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DD6241"/>
    <w:rPr>
      <w:b/>
      <w:bCs/>
      <w:color w:val="444D26" w:themeColor="text2"/>
      <w:szCs w:val="20"/>
    </w:rPr>
  </w:style>
  <w:style w:type="table" w:styleId="KoyuListe">
    <w:name w:val="Dark List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KoyuListe-Vurgu2">
    <w:name w:val="Dark List Accent 2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KoyuListe-Vurgu3">
    <w:name w:val="Dark List Accent 3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KoyuListe-Vurgu4">
    <w:name w:val="Dark List Accent 4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KoyuListe-Vurgu5">
    <w:name w:val="Dark List Accent 5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KoyuListe-Vurgu6">
    <w:name w:val="Dark List Accent 6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DD6241"/>
  </w:style>
  <w:style w:type="character" w:customStyle="1" w:styleId="TarihChar">
    <w:name w:val="Tarih Char"/>
    <w:basedOn w:val="VarsaylanParagrafYazTipi"/>
    <w:link w:val="Tarih"/>
    <w:uiPriority w:val="99"/>
    <w:semiHidden/>
    <w:rsid w:val="00DD6241"/>
    <w:rPr>
      <w:color w:val="444D26" w:themeColor="text2"/>
      <w:sz w:val="28"/>
      <w:szCs w:val="28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E-postamzas">
    <w:name w:val="E-mail Signature"/>
    <w:basedOn w:val="Normal"/>
    <w:link w:val="E-postamzasChar"/>
    <w:uiPriority w:val="99"/>
    <w:semiHidden/>
    <w:unhideWhenUsed/>
    <w:rsid w:val="00DD6241"/>
    <w:pPr>
      <w:spacing w:after="0" w:line="240" w:lineRule="auto"/>
    </w:pPr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DD6241"/>
    <w:rPr>
      <w:color w:val="444D26" w:themeColor="text2"/>
      <w:sz w:val="28"/>
      <w:szCs w:val="28"/>
    </w:rPr>
  </w:style>
  <w:style w:type="character" w:styleId="Vurgu">
    <w:name w:val="Emphasis"/>
    <w:basedOn w:val="VarsaylanParagrafYazTipi"/>
    <w:uiPriority w:val="20"/>
    <w:semiHidden/>
    <w:unhideWhenUsed/>
    <w:qFormat/>
    <w:rsid w:val="00B90141"/>
    <w:rPr>
      <w:i/>
      <w:iCs/>
      <w:color w:val="auto"/>
    </w:rPr>
  </w:style>
  <w:style w:type="character" w:styleId="SonnotBavurusu">
    <w:name w:val="endnote reference"/>
    <w:basedOn w:val="VarsaylanParagrafYazTipi"/>
    <w:uiPriority w:val="99"/>
    <w:semiHidden/>
    <w:unhideWhenUsed/>
    <w:rsid w:val="00DD6241"/>
    <w:rPr>
      <w:vertAlign w:val="superscript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SonnotMetniChar">
    <w:name w:val="Sonnot Metni Char"/>
    <w:basedOn w:val="VarsaylanParagrafYazTipi"/>
    <w:link w:val="SonnotMetni"/>
    <w:uiPriority w:val="99"/>
    <w:semiHidden/>
    <w:rsid w:val="00DD6241"/>
    <w:rPr>
      <w:color w:val="444D26" w:themeColor="text2"/>
      <w:szCs w:val="20"/>
    </w:rPr>
  </w:style>
  <w:style w:type="paragraph" w:styleId="MektupAdresi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ZarfDn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zlenenKpr">
    <w:name w:val="FollowedHyperlink"/>
    <w:basedOn w:val="VarsaylanParagrafYazTipi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DipnotBavurusu">
    <w:name w:val="footnote reference"/>
    <w:basedOn w:val="VarsaylanParagrafYazTipi"/>
    <w:uiPriority w:val="99"/>
    <w:semiHidden/>
    <w:unhideWhenUsed/>
    <w:rsid w:val="00DD6241"/>
    <w:rPr>
      <w:vertAlign w:val="superscript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DD6241"/>
    <w:rPr>
      <w:color w:val="444D26" w:themeColor="text2"/>
      <w:szCs w:val="20"/>
    </w:rPr>
  </w:style>
  <w:style w:type="table" w:styleId="KlavuzTablo1Ak">
    <w:name w:val="Grid Table 1 Light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2">
    <w:name w:val="Grid Table 1 Light Accent 2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3">
    <w:name w:val="Grid Table 1 Light Accent 3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4">
    <w:name w:val="Grid Table 1 Light Accent 4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5">
    <w:name w:val="Grid Table 1 Light Accent 5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6">
    <w:name w:val="Grid Table 1 Light Accent 6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2">
    <w:name w:val="Grid Table 2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2-Vurgu1">
    <w:name w:val="Grid Table 2 Accent 1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KlavuzTablo2-Vurgu2">
    <w:name w:val="Grid Table 2 Accent 2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KlavuzTablo2-Vurgu3">
    <w:name w:val="Grid Table 2 Accent 3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KlavuzTablo2-Vurgu4">
    <w:name w:val="Grid Table 2 Accent 4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KlavuzTablo2-Vurgu5">
    <w:name w:val="Grid Table 2 Accent 5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KlavuzTablo2-Vurgu6">
    <w:name w:val="Grid Table 2 Accent 6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KlavuzTablo3">
    <w:name w:val="Grid Table 3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3-Vurgu1">
    <w:name w:val="Grid Table 3 Accent 1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KlavuzTablo3-Vurgu2">
    <w:name w:val="Grid Table 3 Accent 2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KlavuzTablo3-Vurgu3">
    <w:name w:val="Grid Table 3 Accent 3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KlavuzTablo3-Vurgu4">
    <w:name w:val="Grid Table 3 Accent 4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KlavuzTablo3-Vurgu5">
    <w:name w:val="Grid Table 3 Accent 5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KlavuzTablo3-Vurgu6">
    <w:name w:val="Grid Table 3 Accent 6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KlavuzuTablo4">
    <w:name w:val="Grid Table 4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uTablo4-Vurgu1">
    <w:name w:val="Grid Table 4 Accent 1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KlavuzuTablo4-Vurgu2">
    <w:name w:val="Grid Table 4 Accent 2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KlavuzuTablo4-Vurgu3">
    <w:name w:val="Grid Table 4 Accent 3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KlavuzuTablo4-Vurgu4">
    <w:name w:val="Grid Table 4 Accent 4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KlavuzuTablo4-Vurgu5">
    <w:name w:val="Grid Table 4 Accent 5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KlavuzuTablo4-Vurgu6">
    <w:name w:val="Grid Table 4 Accent 6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KlavuzTablo5Koyu">
    <w:name w:val="Grid Table 5 Dark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KlavuzTablo5Koyu-Vurgu1">
    <w:name w:val="Grid Table 5 Dark Accent 1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KlavuzTablo5Koyu-Vurgu2">
    <w:name w:val="Grid Table 5 Dark Accent 2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KlavuzTablo5Koyu-Vurgu3">
    <w:name w:val="Grid Table 5 Dark Accent 3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KlavuzTablo5Koyu-Vurgu4">
    <w:name w:val="Grid Table 5 Dark Accent 4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KlavuzTablo5Koyu-Vurgu5">
    <w:name w:val="Grid Table 5 Dark Accent 5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KlavuzTablo5Koyu-Vurgu6">
    <w:name w:val="Grid Table 5 Dark Accent 6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KlavuzTablo6Renkli">
    <w:name w:val="Grid Table 6 Colorful"/>
    <w:basedOn w:val="NormalTablo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KlavuzTablo6-Renkli-Vurgu3">
    <w:name w:val="Grid Table 6 Colorful Accent 3"/>
    <w:basedOn w:val="NormalTablo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KlavuzTablo6-Renkli-Vurgu4">
    <w:name w:val="Grid Table 6 Colorful Accent 4"/>
    <w:basedOn w:val="NormalTablo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KlavuzTablo6-Renkli-Vurgu5">
    <w:name w:val="Grid Table 6 Colorful Accent 5"/>
    <w:basedOn w:val="NormalTablo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KlavuzTablo6Renkli-Vurgu6">
    <w:name w:val="Grid Table 6 Colorful Accent 6"/>
    <w:basedOn w:val="NormalTablo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KlavuzTablo7Renkli">
    <w:name w:val="Grid Table 7 Colorful"/>
    <w:basedOn w:val="NormalTablo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7Renkli-Vurgu1">
    <w:name w:val="Grid Table 7 Colorful Accent 1"/>
    <w:basedOn w:val="NormalTablo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KlavuzTablo7Renkli-Vurgu2">
    <w:name w:val="Grid Table 7 Colorful Accent 2"/>
    <w:basedOn w:val="NormalTablo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KlavuzTablo7Renkli-Vurgu3">
    <w:name w:val="Grid Table 7 Colorful Accent 3"/>
    <w:basedOn w:val="NormalTablo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KlavuzTablo7Renkli-Vurgu4">
    <w:name w:val="Grid Table 7 Colorful Accent 4"/>
    <w:basedOn w:val="NormalTablo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KlavuzTablo7Renkli-Vurgu5">
    <w:name w:val="Grid Table 7 Colorful Accent 5"/>
    <w:basedOn w:val="NormalTablo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KlavuzTablo7Renkli-Vurgu6">
    <w:name w:val="Grid Table 7 Colorful Accent 6"/>
    <w:basedOn w:val="NormalTablo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Balk5Char">
    <w:name w:val="Başlık 5 Char"/>
    <w:basedOn w:val="VarsaylanParagrafYazTipi"/>
    <w:link w:val="Balk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Balk6Char">
    <w:name w:val="Başlık 6 Char"/>
    <w:basedOn w:val="VarsaylanParagrafYazTipi"/>
    <w:link w:val="Balk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Balk7Char">
    <w:name w:val="Başlık 7 Char"/>
    <w:basedOn w:val="VarsaylanParagrafYazTipi"/>
    <w:link w:val="Balk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Balk8Char">
    <w:name w:val="Başlık 8 Char"/>
    <w:basedOn w:val="VarsaylanParagrafYazTipi"/>
    <w:link w:val="Balk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alk9Char">
    <w:name w:val="Başlık 9 Char"/>
    <w:basedOn w:val="VarsaylanParagrafYazTipi"/>
    <w:link w:val="Balk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Ksaltmas">
    <w:name w:val="HTML Acronym"/>
    <w:basedOn w:val="VarsaylanParagrafYazTipi"/>
    <w:uiPriority w:val="99"/>
    <w:semiHidden/>
    <w:unhideWhenUsed/>
    <w:rsid w:val="00DD6241"/>
  </w:style>
  <w:style w:type="paragraph" w:styleId="HTMLAdresi">
    <w:name w:val="HTML Address"/>
    <w:basedOn w:val="Normal"/>
    <w:link w:val="HTMLAdresi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HTMLCite">
    <w:name w:val="HTML Cite"/>
    <w:basedOn w:val="VarsaylanParagrafYazTipi"/>
    <w:uiPriority w:val="99"/>
    <w:semiHidden/>
    <w:unhideWhenUsed/>
    <w:rsid w:val="00DD6241"/>
    <w:rPr>
      <w:i/>
      <w:iCs/>
    </w:rPr>
  </w:style>
  <w:style w:type="character" w:styleId="HTMLKodu">
    <w:name w:val="HTML Code"/>
    <w:basedOn w:val="VarsaylanParagrafYazTipi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Tanm">
    <w:name w:val="HTML Definition"/>
    <w:basedOn w:val="VarsaylanParagrafYazTipi"/>
    <w:uiPriority w:val="99"/>
    <w:semiHidden/>
    <w:unhideWhenUsed/>
    <w:rsid w:val="00DD6241"/>
    <w:rPr>
      <w:i/>
      <w:iCs/>
    </w:rPr>
  </w:style>
  <w:style w:type="character" w:styleId="HTMLKlavye">
    <w:name w:val="HTML Keyboard"/>
    <w:basedOn w:val="VarsaylanParagrafYazTipi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HTMLrnek">
    <w:name w:val="HTML Sample"/>
    <w:basedOn w:val="VarsaylanParagrafYazTipi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HTMLDaktilo">
    <w:name w:val="HTML Typewriter"/>
    <w:basedOn w:val="VarsaylanParagrafYazTipi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Deiken">
    <w:name w:val="HTML Variable"/>
    <w:basedOn w:val="VarsaylanParagrafYazTipi"/>
    <w:uiPriority w:val="99"/>
    <w:semiHidden/>
    <w:unhideWhenUsed/>
    <w:rsid w:val="00DD6241"/>
    <w:rPr>
      <w:i/>
      <w:iCs/>
    </w:rPr>
  </w:style>
  <w:style w:type="character" w:styleId="Kpr">
    <w:name w:val="Hyperlink"/>
    <w:basedOn w:val="VarsaylanParagrafYazTipi"/>
    <w:uiPriority w:val="99"/>
    <w:unhideWhenUsed/>
    <w:rsid w:val="00DD6241"/>
    <w:rPr>
      <w:color w:val="8E58B6" w:themeColor="hyperlink"/>
      <w:u w:val="single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DizinBal">
    <w:name w:val="index heading"/>
    <w:basedOn w:val="Normal"/>
    <w:next w:val="Dizin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GlVurgulama">
    <w:name w:val="Intense Emphasis"/>
    <w:basedOn w:val="VarsaylanParagrafYazTipi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sid w:val="00B90141"/>
    <w:rPr>
      <w:i/>
      <w:iCs/>
      <w:color w:val="536142" w:themeColor="accent1" w:themeShade="80"/>
    </w:rPr>
  </w:style>
  <w:style w:type="character" w:styleId="GlBavuru">
    <w:name w:val="Intense Reference"/>
    <w:basedOn w:val="VarsaylanParagrafYazTipi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AkKlavuz">
    <w:name w:val="Light Grid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AkKlavuz-Vurgu2">
    <w:name w:val="Light Grid Accent 2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AkKlavuz-Vurgu3">
    <w:name w:val="Light Grid Accent 3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AkKlavuz-Vurgu4">
    <w:name w:val="Light Grid Accent 4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AkKlavuz-Vurgu5">
    <w:name w:val="Light Grid Accent 5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AkKlavuz-Vurgu6">
    <w:name w:val="Light Grid Accent 6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AkListe">
    <w:name w:val="Light List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AkListe-Vurgu2">
    <w:name w:val="Light List Accent 2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AkListe-Vurgu3">
    <w:name w:val="Light List Accent 3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AkListe-Vurgu4">
    <w:name w:val="Light List Accent 4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AkListe-Vurgu5">
    <w:name w:val="Light List Accent 5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AkListe-Vurgu6">
    <w:name w:val="Light List Accent 6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AkGlgeleme">
    <w:name w:val="Light Shading"/>
    <w:basedOn w:val="NormalTablo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AkGlgeleme-Vurgu2">
    <w:name w:val="Light Shading Accent 2"/>
    <w:basedOn w:val="NormalTablo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AkGlgeleme-Vurgu3">
    <w:name w:val="Light Shading Accent 3"/>
    <w:basedOn w:val="NormalTablo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AkGlgeleme-Vurgu4">
    <w:name w:val="Light Shading Accent 4"/>
    <w:basedOn w:val="NormalTablo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AkGlgeleme-Vurgu5">
    <w:name w:val="Light Shading Accent 5"/>
    <w:basedOn w:val="NormalTablo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AkGlgeleme-Vurgu6">
    <w:name w:val="Light Shading Accent 6"/>
    <w:basedOn w:val="NormalTablo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SatrNumaras">
    <w:name w:val="line number"/>
    <w:basedOn w:val="VarsaylanParagrafYazTipi"/>
    <w:uiPriority w:val="99"/>
    <w:semiHidden/>
    <w:unhideWhenUsed/>
    <w:rsid w:val="00DD6241"/>
  </w:style>
  <w:style w:type="paragraph" w:styleId="Liste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ListeMaddemi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eDevam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ListeNumaras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ListeNumaras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ListeParagraf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ListeTablo1Ak">
    <w:name w:val="List Table 1 Light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1Ak-Vurgu1">
    <w:name w:val="List Table 1 Light Accent 1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eTablo1Ak-Vurgu2">
    <w:name w:val="List Table 1 Light Accent 2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eTablo1Ak-Vurgu3">
    <w:name w:val="List Table 1 Light Accent 3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eTablo1Ak-Vurgu4">
    <w:name w:val="List Table 1 Light Accent 4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eTablo1Ak-Vurgu5">
    <w:name w:val="List Table 1 Light Accent 5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eTablo1Ak-Vurgu6">
    <w:name w:val="List Table 1 Light Accent 6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eTablo2">
    <w:name w:val="List Table 2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2-Vurgu1">
    <w:name w:val="List Table 2 Accent 1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eTablo2-Vurgu2">
    <w:name w:val="List Table 2 Accent 2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eTablo2-Vurgu3">
    <w:name w:val="List Table 2 Accent 3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eTablo2-Vurgu4">
    <w:name w:val="List Table 2 Accent 4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eTablo2-Vurgu5">
    <w:name w:val="List Table 2 Accent 5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eTablo2-Vurgu6">
    <w:name w:val="List Table 2 Accent 6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eTablo3">
    <w:name w:val="List Table 3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lo3-Vurgu1">
    <w:name w:val="List Table 3 Accent 1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eTablo3-Vurgu2">
    <w:name w:val="List Table 3 Accent 2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eTablo3-Vurgu3">
    <w:name w:val="List Table 3 Accent 3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eTablo3-Vurgu4">
    <w:name w:val="List Table 3 Accent 4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eTablo3-Vurgu5">
    <w:name w:val="List Table 3 Accent 5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eTablo3-Vurgu6">
    <w:name w:val="List Table 3 Accent 6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eTablo4">
    <w:name w:val="List Table 4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4-Vurgu1">
    <w:name w:val="List Table 4 Accent 1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eTablo4-Vurgu2">
    <w:name w:val="List Table 4 Accent 2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eTablo4-Vurgu3">
    <w:name w:val="List Table 4 Accent 3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eTablo4-Vurgu4">
    <w:name w:val="List Table 4 Accent 4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eTablo4-Vurgu5">
    <w:name w:val="List Table 4 Accent 5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eTablo4-Vurgu6">
    <w:name w:val="List Table 4 Accent 6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eTablo5-Koyu">
    <w:name w:val="List Table 5 Dark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1">
    <w:name w:val="List Table 5 Dark Accent 1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2">
    <w:name w:val="List Table 5 Dark Accent 2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3">
    <w:name w:val="List Table 5 Dark Accent 3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4">
    <w:name w:val="List Table 5 Dark Accent 4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5">
    <w:name w:val="List Table 5 Dark Accent 5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6">
    <w:name w:val="List Table 5 Dark Accent 6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6Renkli">
    <w:name w:val="List Table 6 Colorful"/>
    <w:basedOn w:val="NormalTablo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6Renkli-Vurgu1">
    <w:name w:val="List Table 6 Colorful Accent 1"/>
    <w:basedOn w:val="NormalTablo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eTablo6Renkli-Vurgu2">
    <w:name w:val="List Table 6 Colorful Accent 2"/>
    <w:basedOn w:val="NormalTablo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eTablo6Renkli-Vurgu3">
    <w:name w:val="List Table 6 Colorful Accent 3"/>
    <w:basedOn w:val="NormalTablo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eTablo6Renkli-Vurgu4">
    <w:name w:val="List Table 6 Colorful Accent 4"/>
    <w:basedOn w:val="NormalTablo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eTablo6Renkli-Vurgu5">
    <w:name w:val="List Table 6 Colorful Accent 5"/>
    <w:basedOn w:val="NormalTablo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eTablo6Renkli-Vurgu6">
    <w:name w:val="List Table 6 Colorful Accent 6"/>
    <w:basedOn w:val="NormalTablo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eTablo7Renkli">
    <w:name w:val="List Table 7 Colorful"/>
    <w:basedOn w:val="NormalTablo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1">
    <w:name w:val="List Table 7 Colorful Accent 1"/>
    <w:basedOn w:val="NormalTablo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2">
    <w:name w:val="List Table 7 Colorful Accent 2"/>
    <w:basedOn w:val="NormalTablo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3">
    <w:name w:val="List Table 7 Colorful Accent 3"/>
    <w:basedOn w:val="NormalTablo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4">
    <w:name w:val="List Table 7 Colorful Accent 4"/>
    <w:basedOn w:val="NormalTablo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5">
    <w:name w:val="List Table 7 Colorful Accent 5"/>
    <w:basedOn w:val="NormalTablo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6">
    <w:name w:val="List Table 7 Colorful Accent 6"/>
    <w:basedOn w:val="NormalTablo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Metni">
    <w:name w:val="macro"/>
    <w:link w:val="MakroMetni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OrtaKlavuz1">
    <w:name w:val="Medium Grid 1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OrtaKlavuz1-Vurgu2">
    <w:name w:val="Medium Grid 1 Accent 2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OrtaKlavuz1-Vurgu3">
    <w:name w:val="Medium Grid 1 Accent 3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OrtaKlavuz1-Vurgu4">
    <w:name w:val="Medium Grid 1 Accent 4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OrtaKlavuz1-Vurgu5">
    <w:name w:val="Medium Grid 1 Accent 5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OrtaKlavuz1-Vurgu6">
    <w:name w:val="Medium Grid 1 Accent 6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OrtaKlavuz2">
    <w:name w:val="Medium Grid 2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OrtaKlavuz3-Vurgu2">
    <w:name w:val="Medium Grid 3 Accent 2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OrtaKlavuz3-Vurgu3">
    <w:name w:val="Medium Grid 3 Accent 3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OrtaKlavuz3-Vurgu4">
    <w:name w:val="Medium Grid 3 Accent 4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OrtaKlavuz3-Vurgu5">
    <w:name w:val="Medium Grid 3 Accent 5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OrtaKlavuz3-Vurgu6">
    <w:name w:val="Medium Grid 3 Accent 6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OrtaListe1">
    <w:name w:val="Medium List 1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OrtaListe1-Vurgu2">
    <w:name w:val="Medium List 1 Accent 2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OrtaListe1-Vurgu3">
    <w:name w:val="Medium List 1 Accent 3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OrtaListe1-Vurgu4">
    <w:name w:val="Medium List 1 Accent 4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OrtaListe1-Vurgu5">
    <w:name w:val="Medium List 1 Accent 5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OrtaListe1-Vurgu6">
    <w:name w:val="Medium List 1 Accent 6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OrtaListe2">
    <w:name w:val="Medium List 2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Glgeleme1">
    <w:name w:val="Medium Shading 1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letistbilgisi">
    <w:name w:val="Message Header"/>
    <w:basedOn w:val="Normal"/>
    <w:link w:val="letistbilgisi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letistbilgisiChar">
    <w:name w:val="İleti Üstbilgisi Char"/>
    <w:basedOn w:val="VarsaylanParagrafYazTipi"/>
    <w:link w:val="letistbilgisi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AralkYok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NormalGirinti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DD6241"/>
    <w:pPr>
      <w:spacing w:after="0" w:line="240" w:lineRule="auto"/>
    </w:pPr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DD6241"/>
    <w:rPr>
      <w:color w:val="444D26" w:themeColor="text2"/>
      <w:sz w:val="28"/>
      <w:szCs w:val="28"/>
    </w:rPr>
  </w:style>
  <w:style w:type="character" w:styleId="SayfaNumaras">
    <w:name w:val="page number"/>
    <w:basedOn w:val="VarsaylanParagrafYazTipi"/>
    <w:uiPriority w:val="99"/>
    <w:semiHidden/>
    <w:unhideWhenUsed/>
    <w:rsid w:val="00DD6241"/>
  </w:style>
  <w:style w:type="table" w:styleId="DzTablo1">
    <w:name w:val="Plain Table 1"/>
    <w:basedOn w:val="NormalTablo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zTablo3">
    <w:name w:val="Plain Table 3"/>
    <w:basedOn w:val="NormalTablo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5">
    <w:name w:val="Plain Table 5"/>
    <w:basedOn w:val="NormalTablo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DzMetin">
    <w:name w:val="Plain Text"/>
    <w:basedOn w:val="Normal"/>
    <w:link w:val="DzMetin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Alnt">
    <w:name w:val="Quote"/>
    <w:basedOn w:val="Normal"/>
    <w:next w:val="Normal"/>
    <w:link w:val="Alnt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DD6241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DD6241"/>
    <w:rPr>
      <w:color w:val="444D26" w:themeColor="text2"/>
      <w:sz w:val="28"/>
      <w:szCs w:val="28"/>
    </w:rPr>
  </w:style>
  <w:style w:type="character" w:styleId="Gl">
    <w:name w:val="Strong"/>
    <w:basedOn w:val="VarsaylanParagrafYazTipi"/>
    <w:uiPriority w:val="22"/>
    <w:semiHidden/>
    <w:unhideWhenUsed/>
    <w:qFormat/>
    <w:rsid w:val="00DD6241"/>
    <w:rPr>
      <w:b/>
      <w:bCs/>
    </w:rPr>
  </w:style>
  <w:style w:type="paragraph" w:styleId="Altyaz">
    <w:name w:val="Subtitle"/>
    <w:basedOn w:val="Normal"/>
    <w:link w:val="Altyaz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AltyazChar">
    <w:name w:val="Altyazı Char"/>
    <w:basedOn w:val="VarsaylanParagrafYazTipi"/>
    <w:link w:val="Altyaz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HafifVurgulama">
    <w:name w:val="Subtle Emphasis"/>
    <w:basedOn w:val="VarsaylanParagrafYazTipi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HafifBavuru">
    <w:name w:val="Subtle Reference"/>
    <w:basedOn w:val="VarsaylanParagrafYazTipi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lo3Befektler1">
    <w:name w:val="Table 3D effects 1"/>
    <w:basedOn w:val="NormalTablo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3Befektler2">
    <w:name w:val="Table 3D effects 2"/>
    <w:basedOn w:val="NormalTablo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3Befektler3">
    <w:name w:val="Table 3D effects 3"/>
    <w:basedOn w:val="NormalTablo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1">
    <w:name w:val="Table Classic 1"/>
    <w:basedOn w:val="NormalTablo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2">
    <w:name w:val="Table Classic 2"/>
    <w:basedOn w:val="NormalTablo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3">
    <w:name w:val="Table Classic 3"/>
    <w:basedOn w:val="NormalTablo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4">
    <w:name w:val="Table Classic 4"/>
    <w:basedOn w:val="NormalTablo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1">
    <w:name w:val="Table Colorful 1"/>
    <w:basedOn w:val="NormalTablo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2">
    <w:name w:val="Table Colorful 2"/>
    <w:basedOn w:val="NormalTablo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3">
    <w:name w:val="Table Colorful 3"/>
    <w:basedOn w:val="NormalTablo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Stunlar1">
    <w:name w:val="Table Columns 1"/>
    <w:basedOn w:val="NormalTablo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2">
    <w:name w:val="Table Columns 2"/>
    <w:basedOn w:val="NormalTablo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3">
    <w:name w:val="Table Columns 3"/>
    <w:basedOn w:val="NormalTablo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4">
    <w:name w:val="Table Columns 4"/>
    <w:basedOn w:val="NormalTablo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oStunlar5">
    <w:name w:val="Table Columns 5"/>
    <w:basedOn w:val="NormalTablo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oada">
    <w:name w:val="Table Contemporary"/>
    <w:basedOn w:val="NormalTablo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oZarif">
    <w:name w:val="Table Elegant"/>
    <w:basedOn w:val="NormalTablo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1">
    <w:name w:val="Table Grid 1"/>
    <w:basedOn w:val="NormalTablo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2">
    <w:name w:val="Table Grid 2"/>
    <w:basedOn w:val="NormalTablo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3">
    <w:name w:val="Table Grid 3"/>
    <w:basedOn w:val="NormalTablo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4">
    <w:name w:val="Table Grid 4"/>
    <w:basedOn w:val="NormalTablo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5">
    <w:name w:val="Table Grid 5"/>
    <w:basedOn w:val="NormalTablo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6">
    <w:name w:val="Table Grid 6"/>
    <w:basedOn w:val="NormalTablo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7">
    <w:name w:val="Table Grid 7"/>
    <w:basedOn w:val="NormalTablo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8">
    <w:name w:val="Table Grid 8"/>
    <w:basedOn w:val="NormalTablo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uAk">
    <w:name w:val="Grid Table Light"/>
    <w:basedOn w:val="NormalTablo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oListe1">
    <w:name w:val="Table List 1"/>
    <w:basedOn w:val="NormalTablo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2">
    <w:name w:val="Table List 2"/>
    <w:basedOn w:val="NormalTablo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3">
    <w:name w:val="Table List 3"/>
    <w:basedOn w:val="NormalTablo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4">
    <w:name w:val="Table List 4"/>
    <w:basedOn w:val="NormalTablo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oListe5">
    <w:name w:val="Table List 5"/>
    <w:basedOn w:val="NormalTablo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6">
    <w:name w:val="Table List 6"/>
    <w:basedOn w:val="NormalTablo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oListe7">
    <w:name w:val="Table List 7"/>
    <w:basedOn w:val="NormalTablo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oListe8">
    <w:name w:val="Table List 8"/>
    <w:basedOn w:val="NormalTablo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Kaynaka0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ekillerTablosu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loProfesyonel">
    <w:name w:val="Table Professional"/>
    <w:basedOn w:val="NormalTablo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Basit1">
    <w:name w:val="Table Simple 1"/>
    <w:basedOn w:val="NormalTablo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oBasit2">
    <w:name w:val="Table Simple 2"/>
    <w:basedOn w:val="NormalTablo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Basit3">
    <w:name w:val="Table Simple 3"/>
    <w:basedOn w:val="NormalTablo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AltBalk1">
    <w:name w:val="Table Subtle 1"/>
    <w:basedOn w:val="NormalTablo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AltBalk2">
    <w:name w:val="Table Subtle 2"/>
    <w:basedOn w:val="NormalTablo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Temas">
    <w:name w:val="Table Theme"/>
    <w:basedOn w:val="NormalTablo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Web1">
    <w:name w:val="Table Web 1"/>
    <w:basedOn w:val="NormalTablo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2">
    <w:name w:val="Table Web 2"/>
    <w:basedOn w:val="NormalTablo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3">
    <w:name w:val="Table Web 3"/>
    <w:basedOn w:val="NormalTablo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nuBal">
    <w:name w:val="Title"/>
    <w:basedOn w:val="Normal"/>
    <w:link w:val="KonuBal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KonuBalChar">
    <w:name w:val="Konu Başlığı Char"/>
    <w:basedOn w:val="VarsaylanParagrafYazTipi"/>
    <w:link w:val="KonuBal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KaynakaBal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T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T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T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T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TBal">
    <w:name w:val="TOC Heading"/>
    <w:basedOn w:val="Balk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Balk2Char">
    <w:name w:val="Başlık 2 Char"/>
    <w:basedOn w:val="VarsaylanParagrafYazTipi"/>
    <w:link w:val="Balk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rkiye.gov.tr/belge-dogrulam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turkiye.gov.tr/belge-dogrulama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berezinar\AppData\Roaming\Microsoft\&#350;ablonlar\Diploma%20sertifikas&#30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3C8DE089FEE45839F13E99CC94134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1F432B-C2FA-46F7-9F14-B5DCBA9B2280}"/>
      </w:docPartPr>
      <w:docPartBody>
        <w:p w:rsidR="004520C8" w:rsidRDefault="00134E72">
          <w:pPr>
            <w:pStyle w:val="53C8DE089FEE45839F13E99CC9413488"/>
          </w:pPr>
          <w:r w:rsidRPr="00637172">
            <w:rPr>
              <w:lang w:bidi="tr-TR"/>
            </w:rPr>
            <w:t>BU BELGEYE GÖRE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72"/>
    <w:rsid w:val="00134E72"/>
    <w:rsid w:val="002C7C30"/>
    <w:rsid w:val="004520C8"/>
    <w:rsid w:val="007A1A30"/>
    <w:rsid w:val="00B26A44"/>
    <w:rsid w:val="00C04FFD"/>
    <w:rsid w:val="00D64D3A"/>
    <w:rsid w:val="00D85CBE"/>
    <w:rsid w:val="00DD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yaz">
    <w:name w:val="Subtitle"/>
    <w:basedOn w:val="Normal"/>
    <w:link w:val="AltyazChar"/>
    <w:uiPriority w:val="1"/>
    <w:qFormat/>
    <w:pPr>
      <w:numPr>
        <w:ilvl w:val="1"/>
      </w:numPr>
      <w:spacing w:after="240" w:line="240" w:lineRule="auto"/>
      <w:ind w:left="-2160" w:right="-2160"/>
      <w:contextualSpacing/>
      <w:jc w:val="center"/>
    </w:pPr>
    <w:rPr>
      <w:caps/>
      <w:color w:val="5A5A5A" w:themeColor="text1" w:themeTint="A5"/>
      <w:sz w:val="56"/>
      <w:lang w:eastAsia="ja-JP"/>
    </w:rPr>
  </w:style>
  <w:style w:type="character" w:customStyle="1" w:styleId="AltyazChar">
    <w:name w:val="Altyazı Char"/>
    <w:basedOn w:val="VarsaylanParagrafYazTipi"/>
    <w:link w:val="Altyaz"/>
    <w:uiPriority w:val="1"/>
    <w:rPr>
      <w:caps/>
      <w:color w:val="5A5A5A" w:themeColor="text1" w:themeTint="A5"/>
      <w:sz w:val="56"/>
      <w:lang w:eastAsia="ja-JP"/>
    </w:rPr>
  </w:style>
  <w:style w:type="paragraph" w:customStyle="1" w:styleId="D83787309E144A48B74A4BD9A23436BE">
    <w:name w:val="D83787309E144A48B74A4BD9A23436BE"/>
  </w:style>
  <w:style w:type="paragraph" w:customStyle="1" w:styleId="53C8DE089FEE45839F13E99CC9413488">
    <w:name w:val="53C8DE089FEE45839F13E99CC9413488"/>
  </w:style>
  <w:style w:type="paragraph" w:customStyle="1" w:styleId="651CB33738E04F5CB1B4B48E5F390966">
    <w:name w:val="651CB33738E04F5CB1B4B48E5F390966"/>
  </w:style>
  <w:style w:type="paragraph" w:customStyle="1" w:styleId="F9CBF9A3F44B4D9AA6EFB26AF83B45C8">
    <w:name w:val="F9CBF9A3F44B4D9AA6EFB26AF83B45C8"/>
  </w:style>
  <w:style w:type="paragraph" w:customStyle="1" w:styleId="CE986C691BA04AE4BEA23BEDE9C0442F">
    <w:name w:val="CE986C691BA04AE4BEA23BEDE9C0442F"/>
  </w:style>
  <w:style w:type="paragraph" w:customStyle="1" w:styleId="0EBF0A0977114EC49C222BBE9817878B">
    <w:name w:val="0EBF0A0977114EC49C222BBE9817878B"/>
  </w:style>
  <w:style w:type="paragraph" w:customStyle="1" w:styleId="AABF8123909A44F99CFE8A637341A8C5">
    <w:name w:val="AABF8123909A44F99CFE8A637341A8C5"/>
  </w:style>
  <w:style w:type="paragraph" w:customStyle="1" w:styleId="34210A3F631A42F6B95B96EE6261AB5A">
    <w:name w:val="34210A3F631A42F6B95B96EE6261AB5A"/>
  </w:style>
  <w:style w:type="paragraph" w:customStyle="1" w:styleId="50BBF6377BFF47C3B90923D0439FA3CB">
    <w:name w:val="50BBF6377BFF47C3B90923D0439FA3CB"/>
  </w:style>
  <w:style w:type="paragraph" w:customStyle="1" w:styleId="F8225CC0E6EE45B3B37516339AFCCAF7">
    <w:name w:val="F8225CC0E6EE45B3B37516339AFCCAF7"/>
  </w:style>
  <w:style w:type="paragraph" w:customStyle="1" w:styleId="EEC56507AD944F88ACDC691CA794B489">
    <w:name w:val="EEC56507AD944F88ACDC691CA794B489"/>
  </w:style>
  <w:style w:type="paragraph" w:customStyle="1" w:styleId="6823B490C89F490B97726711921E177A">
    <w:name w:val="6823B490C89F490B97726711921E177A"/>
  </w:style>
  <w:style w:type="paragraph" w:customStyle="1" w:styleId="37AF7BDD4C4B4D88A3BCA3417BCDC398">
    <w:name w:val="37AF7BDD4C4B4D88A3BCA3417BCDC3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850EA-4995-4E28-AF98-6FFF5537D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Diploma sertifikası.dotx</Template>
  <TotalTime>27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reberezinar</dc:creator>
  <cp:lastModifiedBy>reberezinar</cp:lastModifiedBy>
  <cp:revision>11</cp:revision>
  <cp:lastPrinted>2023-05-26T11:41:00Z</cp:lastPrinted>
  <dcterms:created xsi:type="dcterms:W3CDTF">2023-05-26T11:18:00Z</dcterms:created>
  <dcterms:modified xsi:type="dcterms:W3CDTF">2024-02-07T18:13:00Z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